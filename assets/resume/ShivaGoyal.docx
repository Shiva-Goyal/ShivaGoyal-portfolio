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F25BD2B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9BF1912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25315A" wp14:editId="45B921AB">
                      <wp:extent cx="2122805" cy="2122805"/>
                      <wp:effectExtent l="19050" t="19050" r="29845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F15794" w14:textId="1C4ABB67" w:rsidR="00A35862" w:rsidRDefault="00A35862" w:rsidP="00A3586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825315A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" strokecolor="#0f6fc6 [3204]" strokeweight="5pt">
                      <v:fill r:id="rId11" o:title="" recolor="t" rotate="t" type="frame"/>
                      <v:stroke joinstyle="miter"/>
                      <v:textbox>
                        <w:txbxContent>
                          <w:p w14:paraId="27F15794" w14:textId="1C4ABB67" w:rsidR="00A35862" w:rsidRDefault="00A35862" w:rsidP="00A35862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1331AE3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3F461CB" w14:textId="3F781FF7" w:rsidR="001B2ABD" w:rsidRDefault="00A35862" w:rsidP="001B2ABD">
            <w:pPr>
              <w:pStyle w:val="Title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</w:rPr>
              <w:t>Shiva goyal</w:t>
            </w:r>
          </w:p>
          <w:p w14:paraId="0060CA3F" w14:textId="77777777" w:rsidR="00CE6F77" w:rsidRPr="00CE6F77" w:rsidRDefault="00CE6F77" w:rsidP="00CE6F77"/>
          <w:p w14:paraId="01589A57" w14:textId="54FD7A39" w:rsidR="001B2ABD" w:rsidRDefault="001B2ABD" w:rsidP="001B2ABD">
            <w:pPr>
              <w:pStyle w:val="Subtitle"/>
            </w:pPr>
          </w:p>
        </w:tc>
      </w:tr>
      <w:tr w:rsidR="001B2ABD" w14:paraId="4368B331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EA495CDB976B4C1E98A21BD43EBAA927"/>
              </w:placeholder>
              <w:temporary/>
              <w:showingPlcHdr/>
              <w15:appearance w15:val="hidden"/>
            </w:sdtPr>
            <w:sdtEndPr/>
            <w:sdtContent>
              <w:p w14:paraId="25D6F1FE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2DD247D" w14:textId="2D1E0D11" w:rsidR="00036450" w:rsidRDefault="001B0948" w:rsidP="001B0948">
            <w:r>
              <w:t>A</w:t>
            </w:r>
            <w:r w:rsidR="00D86BEC">
              <w:t xml:space="preserve">n efficient </w:t>
            </w:r>
            <w:r>
              <w:t>to</w:t>
            </w:r>
            <w:r w:rsidR="00C40077">
              <w:t xml:space="preserve"> </w:t>
            </w:r>
            <w:r>
              <w:t>be computer science engineer in 2023</w:t>
            </w:r>
            <w:r w:rsidR="001D4CC0">
              <w:t>.</w:t>
            </w:r>
            <w:r w:rsidR="00C40077">
              <w:t xml:space="preserve"> I intend to be a part of an organization where I can constantly learn and develop my technical and management skills and make best use of it for the growth of the organization.</w:t>
            </w:r>
            <w:r w:rsidR="001D4CC0">
              <w:t xml:space="preserve"> </w:t>
            </w:r>
            <w:r w:rsidR="00C40077" w:rsidRPr="00C40077">
              <w:t>Interested in finding solutions for intractable problems.</w:t>
            </w:r>
            <w:r w:rsidR="00C40077">
              <w:t xml:space="preserve"> </w:t>
            </w:r>
          </w:p>
          <w:p w14:paraId="78CD88E1" w14:textId="77777777" w:rsidR="00036450" w:rsidRDefault="00036450" w:rsidP="00036450"/>
          <w:sdt>
            <w:sdtPr>
              <w:id w:val="-1954003311"/>
              <w:placeholder>
                <w:docPart w:val="1F199927973B4260A2428527DAE9FBF3"/>
              </w:placeholder>
              <w:temporary/>
              <w:showingPlcHdr/>
              <w15:appearance w15:val="hidden"/>
            </w:sdtPr>
            <w:sdtEndPr/>
            <w:sdtContent>
              <w:p w14:paraId="000905CC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A7460EE57B19469BA1C0526A70688479"/>
              </w:placeholder>
              <w:temporary/>
              <w:showingPlcHdr/>
              <w15:appearance w15:val="hidden"/>
            </w:sdtPr>
            <w:sdtEndPr/>
            <w:sdtContent>
              <w:p w14:paraId="7530166F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0D98A6C" w14:textId="41CE0EF3" w:rsidR="004D3011" w:rsidRDefault="00D86BEC" w:rsidP="004D3011">
            <w:r>
              <w:t>8224878414</w:t>
            </w:r>
          </w:p>
          <w:p w14:paraId="44A040A7" w14:textId="77777777" w:rsidR="004D3011" w:rsidRPr="004D3011" w:rsidRDefault="004D3011" w:rsidP="004D3011"/>
          <w:sdt>
            <w:sdtPr>
              <w:id w:val="-240260293"/>
              <w:placeholder>
                <w:docPart w:val="7DD6F09E88E040328760969466D620DE"/>
              </w:placeholder>
              <w:temporary/>
              <w:showingPlcHdr/>
              <w15:appearance w15:val="hidden"/>
            </w:sdtPr>
            <w:sdtEndPr/>
            <w:sdtContent>
              <w:p w14:paraId="413E687B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123B0EA7" w14:textId="1E4F88AF" w:rsidR="00036450" w:rsidRDefault="00BA5AB4" w:rsidP="004D3011">
            <w:hyperlink r:id="rId12" w:history="1">
              <w:r w:rsidRPr="008253DC">
                <w:rPr>
                  <w:rStyle w:val="Hyperlink"/>
                </w:rPr>
                <w:t>bittugoyall98@gmail.com</w:t>
              </w:r>
            </w:hyperlink>
          </w:p>
          <w:p w14:paraId="242439ED" w14:textId="1D1E1355" w:rsidR="001D4CC0" w:rsidRDefault="001D4CC0" w:rsidP="004D3011"/>
          <w:p w14:paraId="249BFA27" w14:textId="11C3BD7E" w:rsidR="001D4CC0" w:rsidRDefault="001D4CC0" w:rsidP="001D4CC0">
            <w:pPr>
              <w:pStyle w:val="Heading3"/>
            </w:pPr>
            <w:r>
              <w:t>ADDREss</w:t>
            </w:r>
          </w:p>
          <w:p w14:paraId="1D4932F0" w14:textId="309CDBEB" w:rsidR="001D4CC0" w:rsidRPr="001D4CC0" w:rsidRDefault="00BA5AB4" w:rsidP="001D4CC0">
            <w:r w:rsidRPr="00BA5AB4">
              <w:t xml:space="preserve">Block </w:t>
            </w:r>
            <w:r>
              <w:t>C</w:t>
            </w:r>
            <w:r w:rsidRPr="00BA5AB4">
              <w:t xml:space="preserve">olony </w:t>
            </w:r>
            <w:r>
              <w:t>G</w:t>
            </w:r>
            <w:r w:rsidRPr="00BA5AB4">
              <w:t xml:space="preserve">urudwara </w:t>
            </w:r>
            <w:r>
              <w:t>R</w:t>
            </w:r>
            <w:r w:rsidRPr="00BA5AB4">
              <w:t xml:space="preserve">oad </w:t>
            </w:r>
            <w:proofErr w:type="spellStart"/>
            <w:r>
              <w:t>S</w:t>
            </w:r>
            <w:r w:rsidRPr="00BA5AB4">
              <w:t>heopur</w:t>
            </w:r>
            <w:proofErr w:type="spellEnd"/>
            <w:r>
              <w:t>, MP</w:t>
            </w:r>
          </w:p>
          <w:p w14:paraId="25D878A0" w14:textId="5FC1C446" w:rsidR="001D4CC0" w:rsidRDefault="001D4CC0" w:rsidP="004D3011">
            <w:pPr>
              <w:rPr>
                <w:rStyle w:val="Hyperlink"/>
              </w:rPr>
            </w:pPr>
          </w:p>
          <w:p w14:paraId="6546A5B9" w14:textId="77777777" w:rsidR="00E31044" w:rsidRDefault="00E31044" w:rsidP="00E31044">
            <w:pPr>
              <w:pStyle w:val="Heading3"/>
            </w:pPr>
            <w:r>
              <w:t>Linked in</w:t>
            </w:r>
          </w:p>
          <w:p w14:paraId="27939EFA" w14:textId="2C55F465" w:rsidR="00E31044" w:rsidRPr="00E4381A" w:rsidRDefault="00E31044" w:rsidP="004D3011">
            <w:pPr>
              <w:rPr>
                <w:rStyle w:val="Hyperlink"/>
              </w:rPr>
            </w:pPr>
            <w:hyperlink r:id="rId13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linkedin.com/in/shiva-goyal-628622202</w:t>
              </w:r>
            </w:hyperlink>
          </w:p>
          <w:sdt>
            <w:sdtPr>
              <w:rPr>
                <w:color w:val="0075A2" w:themeColor="accent2" w:themeShade="BF"/>
                <w:u w:val="single"/>
              </w:rPr>
              <w:id w:val="-1444214663"/>
              <w:placeholder>
                <w:docPart w:val="52C70261DC104368A918B1F23BE4FCAB"/>
              </w:placeholder>
              <w:temporary/>
              <w:showingPlcHdr/>
              <w15:appearance w15:val="hidden"/>
            </w:sdtPr>
            <w:sdtEndPr>
              <w:rPr>
                <w:color w:val="0B5294" w:themeColor="accent1" w:themeShade="BF"/>
                <w:u w:val="none"/>
              </w:rPr>
            </w:sdtEndPr>
            <w:sdtContent>
              <w:p w14:paraId="7EADD995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6E811CD1" w14:textId="0F52F4C5" w:rsidR="004D3011" w:rsidRDefault="00BA5AB4" w:rsidP="004D3011">
            <w:r>
              <w:t>Gaming</w:t>
            </w:r>
          </w:p>
          <w:p w14:paraId="6A3B6925" w14:textId="7B8138D5" w:rsidR="004D3011" w:rsidRDefault="001B0948" w:rsidP="004D3011">
            <w:r>
              <w:t>Badminton</w:t>
            </w:r>
          </w:p>
          <w:p w14:paraId="3D3B6E8B" w14:textId="7CBB6AD6" w:rsidR="004D3011" w:rsidRDefault="00BA5AB4" w:rsidP="004D3011">
            <w:r>
              <w:t>Travelling/Exploring new places</w:t>
            </w:r>
          </w:p>
          <w:p w14:paraId="4D470045" w14:textId="0C7A892B" w:rsidR="001E0B86" w:rsidRPr="004D3011" w:rsidRDefault="00BA5AB4" w:rsidP="004D3011">
            <w:r>
              <w:t>Bike racing</w:t>
            </w:r>
          </w:p>
        </w:tc>
        <w:tc>
          <w:tcPr>
            <w:tcW w:w="720" w:type="dxa"/>
          </w:tcPr>
          <w:p w14:paraId="37E22B5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szCs w:val="24"/>
              </w:rPr>
              <w:id w:val="1049110328"/>
              <w:placeholder>
                <w:docPart w:val="3F71BAF0DCAA449181D6F12ED1BA3948"/>
              </w:placeholder>
              <w:temporary/>
              <w:showingPlcHdr/>
              <w15:appearance w15:val="hidden"/>
            </w:sdtPr>
            <w:sdtEndPr/>
            <w:sdtContent>
              <w:p w14:paraId="7AA64F85" w14:textId="77777777" w:rsidR="001B2ABD" w:rsidRPr="00D86BEC" w:rsidRDefault="00E25A26" w:rsidP="00036450">
                <w:pPr>
                  <w:pStyle w:val="Heading2"/>
                  <w:rPr>
                    <w:szCs w:val="24"/>
                  </w:rPr>
                </w:pPr>
                <w:r w:rsidRPr="00D86BEC">
                  <w:rPr>
                    <w:szCs w:val="24"/>
                  </w:rPr>
                  <w:t>EDUCATION</w:t>
                </w:r>
              </w:p>
            </w:sdtContent>
          </w:sdt>
          <w:p w14:paraId="59459F1F" w14:textId="54D50477" w:rsidR="00036450" w:rsidRPr="00D86BEC" w:rsidRDefault="009151FC" w:rsidP="00B359E4">
            <w:pPr>
              <w:pStyle w:val="Heading4"/>
            </w:pPr>
            <w:r w:rsidRPr="00D86BEC">
              <w:t>ST PIUS School</w:t>
            </w:r>
          </w:p>
          <w:p w14:paraId="5EF64133" w14:textId="7D36D362" w:rsidR="00036450" w:rsidRPr="00D86BEC" w:rsidRDefault="00E651D1" w:rsidP="00B359E4">
            <w:pPr>
              <w:pStyle w:val="Date"/>
            </w:pPr>
            <w:r w:rsidRPr="00D86BEC">
              <w:t>20</w:t>
            </w:r>
            <w:r w:rsidR="009151FC" w:rsidRPr="00D86BEC">
              <w:t>13</w:t>
            </w:r>
            <w:r w:rsidR="00036450" w:rsidRPr="00D86BEC">
              <w:t xml:space="preserve"> - </w:t>
            </w:r>
            <w:r w:rsidRPr="00D86BEC">
              <w:t>201</w:t>
            </w:r>
            <w:r w:rsidR="009151FC" w:rsidRPr="00D86BEC">
              <w:t>5</w:t>
            </w:r>
          </w:p>
          <w:p w14:paraId="1B95CCC9" w14:textId="3773A51E" w:rsidR="00EF5E8A" w:rsidRPr="00D86BEC" w:rsidRDefault="00EF5E8A" w:rsidP="009151FC">
            <w:pPr>
              <w:pStyle w:val="ListParagraph"/>
              <w:numPr>
                <w:ilvl w:val="0"/>
                <w:numId w:val="1"/>
              </w:numPr>
            </w:pPr>
            <w:r w:rsidRPr="00D86BEC">
              <w:t xml:space="preserve">Secured </w:t>
            </w:r>
            <w:r w:rsidR="008A0E55" w:rsidRPr="00D86BEC">
              <w:t>6.4</w:t>
            </w:r>
            <w:r w:rsidRPr="00D86BEC">
              <w:t xml:space="preserve"> CGPA in grade X.</w:t>
            </w:r>
          </w:p>
          <w:p w14:paraId="5C14AE99" w14:textId="76D64AF6" w:rsidR="00036450" w:rsidRPr="00D86BEC" w:rsidRDefault="00036450" w:rsidP="00036450"/>
          <w:p w14:paraId="1C4651E9" w14:textId="4918580A" w:rsidR="008A0E55" w:rsidRPr="00D86BEC" w:rsidRDefault="008A0E55" w:rsidP="008A0E55">
            <w:pPr>
              <w:pStyle w:val="Heading4"/>
            </w:pPr>
            <w:r w:rsidRPr="00D86BEC">
              <w:t>Nehru H.S</w:t>
            </w:r>
            <w:r w:rsidRPr="00D86BEC">
              <w:t xml:space="preserve"> School</w:t>
            </w:r>
          </w:p>
          <w:p w14:paraId="50C10919" w14:textId="4E77A7F5" w:rsidR="008A0E55" w:rsidRPr="00D86BEC" w:rsidRDefault="008A0E55" w:rsidP="008A0E55">
            <w:pPr>
              <w:pStyle w:val="Date"/>
            </w:pPr>
            <w:r w:rsidRPr="00D86BEC">
              <w:t>201</w:t>
            </w:r>
            <w:r w:rsidR="00C02C45" w:rsidRPr="00D86BEC">
              <w:t>8</w:t>
            </w:r>
            <w:r w:rsidRPr="00D86BEC">
              <w:t xml:space="preserve"> - 201</w:t>
            </w:r>
            <w:r w:rsidR="00C02C45" w:rsidRPr="00D86BEC">
              <w:t>9</w:t>
            </w:r>
          </w:p>
          <w:p w14:paraId="1886D96E" w14:textId="164256A7" w:rsidR="008A0E55" w:rsidRPr="00D86BEC" w:rsidRDefault="008A0E55" w:rsidP="008A0E55">
            <w:pPr>
              <w:pStyle w:val="ListParagraph"/>
              <w:numPr>
                <w:ilvl w:val="0"/>
                <w:numId w:val="1"/>
              </w:numPr>
            </w:pPr>
            <w:r w:rsidRPr="00D86BEC">
              <w:t xml:space="preserve">Secured </w:t>
            </w:r>
            <w:r w:rsidRPr="00D86BEC">
              <w:t>51.6%</w:t>
            </w:r>
            <w:r w:rsidRPr="00D86BEC">
              <w:t xml:space="preserve"> in grade X</w:t>
            </w:r>
            <w:r w:rsidRPr="00D86BEC">
              <w:t>II</w:t>
            </w:r>
            <w:r w:rsidRPr="00D86BEC">
              <w:t>.</w:t>
            </w:r>
          </w:p>
          <w:p w14:paraId="1606C1D2" w14:textId="77777777" w:rsidR="008A0E55" w:rsidRPr="00D86BEC" w:rsidRDefault="008A0E55" w:rsidP="00036450"/>
          <w:p w14:paraId="207B13AD" w14:textId="72ED01DF" w:rsidR="00036450" w:rsidRPr="00D86BEC" w:rsidRDefault="00E651D1" w:rsidP="00B359E4">
            <w:pPr>
              <w:pStyle w:val="Heading4"/>
            </w:pPr>
            <w:r w:rsidRPr="00D86BEC">
              <w:t>LNCT University</w:t>
            </w:r>
          </w:p>
          <w:p w14:paraId="2CAEA37F" w14:textId="00AD00AB" w:rsidR="00036450" w:rsidRPr="00D86BEC" w:rsidRDefault="00E651D1" w:rsidP="00B359E4">
            <w:pPr>
              <w:pStyle w:val="Date"/>
            </w:pPr>
            <w:r w:rsidRPr="00D86BEC">
              <w:t>2</w:t>
            </w:r>
            <w:r w:rsidR="00E50497" w:rsidRPr="00D86BEC">
              <w:t>019</w:t>
            </w:r>
            <w:r w:rsidR="00036450" w:rsidRPr="00D86BEC">
              <w:t xml:space="preserve"> </w:t>
            </w:r>
            <w:r w:rsidRPr="00D86BEC">
              <w:t>–</w:t>
            </w:r>
            <w:r w:rsidR="00036450" w:rsidRPr="00D86BEC">
              <w:t xml:space="preserve"> </w:t>
            </w:r>
            <w:r w:rsidRPr="00D86BEC">
              <w:t>(pursuing)</w:t>
            </w:r>
          </w:p>
          <w:p w14:paraId="07FF5DB7" w14:textId="02F91005" w:rsidR="00C91F62" w:rsidRPr="00D86BEC" w:rsidRDefault="00C91F62" w:rsidP="00C91F62">
            <w:pPr>
              <w:pStyle w:val="ListParagraph"/>
              <w:numPr>
                <w:ilvl w:val="0"/>
                <w:numId w:val="3"/>
              </w:numPr>
            </w:pPr>
            <w:r w:rsidRPr="00D86BEC">
              <w:t xml:space="preserve">Currently pursuing </w:t>
            </w:r>
            <w:proofErr w:type="spellStart"/>
            <w:proofErr w:type="gramStart"/>
            <w:r w:rsidRPr="00D86BEC">
              <w:t>B.Tech</w:t>
            </w:r>
            <w:proofErr w:type="spellEnd"/>
            <w:proofErr w:type="gramEnd"/>
            <w:r w:rsidRPr="00D86BEC">
              <w:t>, CSE in LNCTU.</w:t>
            </w:r>
          </w:p>
          <w:p w14:paraId="27E83655" w14:textId="6C8DFA3C" w:rsidR="001B0948" w:rsidRPr="00D86BEC" w:rsidRDefault="001B0948" w:rsidP="00C91F62">
            <w:pPr>
              <w:pStyle w:val="ListParagraph"/>
              <w:numPr>
                <w:ilvl w:val="0"/>
                <w:numId w:val="3"/>
              </w:numPr>
            </w:pPr>
            <w:r w:rsidRPr="00D86BEC">
              <w:t>Did internship at Cisco</w:t>
            </w:r>
            <w:r w:rsidR="001E0B86" w:rsidRPr="00D86BEC">
              <w:t xml:space="preserve"> – Introduction to Cybersecurity</w:t>
            </w:r>
          </w:p>
          <w:p w14:paraId="1DC5BBC5" w14:textId="36F199FD" w:rsidR="001E0B86" w:rsidRPr="00D86BEC" w:rsidRDefault="001E0B86" w:rsidP="00C91F62">
            <w:pPr>
              <w:pStyle w:val="ListParagraph"/>
              <w:numPr>
                <w:ilvl w:val="0"/>
                <w:numId w:val="3"/>
              </w:numPr>
            </w:pPr>
            <w:r w:rsidRPr="00D86BEC">
              <w:t>Did internship at Cisco – Cybersecurity Essentials</w:t>
            </w:r>
          </w:p>
          <w:p w14:paraId="6DAD4F4E" w14:textId="4AC3D3DD" w:rsidR="001E0B86" w:rsidRPr="00D86BEC" w:rsidRDefault="001E0B86" w:rsidP="00C91F62">
            <w:pPr>
              <w:pStyle w:val="ListParagraph"/>
              <w:numPr>
                <w:ilvl w:val="0"/>
                <w:numId w:val="3"/>
              </w:numPr>
            </w:pPr>
            <w:r w:rsidRPr="00D86BEC">
              <w:t>Did internship at Cisco – Introduction to packet tracer</w:t>
            </w:r>
          </w:p>
          <w:p w14:paraId="0A03D969" w14:textId="49C6C6BD" w:rsidR="00C91F62" w:rsidRPr="00D86BEC" w:rsidRDefault="00C91F62" w:rsidP="00C91F62">
            <w:pPr>
              <w:pStyle w:val="ListParagraph"/>
              <w:numPr>
                <w:ilvl w:val="0"/>
                <w:numId w:val="2"/>
              </w:numPr>
            </w:pPr>
            <w:r w:rsidRPr="00D86BEC">
              <w:t>Secured 7.1</w:t>
            </w:r>
            <w:r w:rsidR="00C02C45" w:rsidRPr="00D86BEC">
              <w:t>9</w:t>
            </w:r>
            <w:r w:rsidRPr="00D86BEC">
              <w:t xml:space="preserve"> </w:t>
            </w:r>
            <w:r w:rsidR="00C02C45" w:rsidRPr="00D86BEC">
              <w:t>S</w:t>
            </w:r>
            <w:r w:rsidRPr="00D86BEC">
              <w:t>GPA in 1</w:t>
            </w:r>
            <w:r w:rsidRPr="00D86BEC">
              <w:rPr>
                <w:vertAlign w:val="superscript"/>
              </w:rPr>
              <w:t>st</w:t>
            </w:r>
            <w:r w:rsidRPr="00D86BEC">
              <w:t xml:space="preserve"> Semester</w:t>
            </w:r>
          </w:p>
          <w:p w14:paraId="2AAB2761" w14:textId="42381928" w:rsidR="00C91F62" w:rsidRPr="00D86BEC" w:rsidRDefault="00C91F62" w:rsidP="00C91F62">
            <w:pPr>
              <w:pStyle w:val="ListParagraph"/>
              <w:numPr>
                <w:ilvl w:val="0"/>
                <w:numId w:val="2"/>
              </w:numPr>
            </w:pPr>
            <w:r w:rsidRPr="00D86BEC">
              <w:t>Secured 8.</w:t>
            </w:r>
            <w:r w:rsidR="00C02C45" w:rsidRPr="00D86BEC">
              <w:t>87</w:t>
            </w:r>
            <w:r w:rsidR="00CE6F77" w:rsidRPr="00D86BEC">
              <w:t xml:space="preserve"> </w:t>
            </w:r>
            <w:r w:rsidR="00C02C45" w:rsidRPr="00D86BEC">
              <w:t>S</w:t>
            </w:r>
            <w:r w:rsidR="00CE6F77" w:rsidRPr="00D86BEC">
              <w:t>GPA in 2</w:t>
            </w:r>
            <w:r w:rsidR="00CE6F77" w:rsidRPr="00D86BEC">
              <w:rPr>
                <w:vertAlign w:val="superscript"/>
              </w:rPr>
              <w:t>nd</w:t>
            </w:r>
            <w:r w:rsidR="00CE6F77" w:rsidRPr="00D86BEC">
              <w:t xml:space="preserve"> Semester</w:t>
            </w:r>
          </w:p>
          <w:p w14:paraId="4BA16785" w14:textId="15015912" w:rsidR="00CE6F77" w:rsidRPr="00D86BEC" w:rsidRDefault="00CE6F77" w:rsidP="00C91F62">
            <w:pPr>
              <w:pStyle w:val="ListParagraph"/>
              <w:numPr>
                <w:ilvl w:val="0"/>
                <w:numId w:val="2"/>
              </w:numPr>
            </w:pPr>
            <w:r w:rsidRPr="00D86BEC">
              <w:t xml:space="preserve">Secured </w:t>
            </w:r>
            <w:r w:rsidR="00C02C45" w:rsidRPr="00D86BEC">
              <w:t>9.20</w:t>
            </w:r>
            <w:r w:rsidRPr="00D86BEC">
              <w:t xml:space="preserve"> </w:t>
            </w:r>
            <w:r w:rsidR="00C02C45" w:rsidRPr="00D86BEC">
              <w:t>S</w:t>
            </w:r>
            <w:r w:rsidRPr="00D86BEC">
              <w:t>GPA in 3</w:t>
            </w:r>
            <w:r w:rsidRPr="00D86BEC">
              <w:rPr>
                <w:vertAlign w:val="superscript"/>
              </w:rPr>
              <w:t>rd</w:t>
            </w:r>
            <w:r w:rsidRPr="00D86BEC">
              <w:t xml:space="preserve"> Semester</w:t>
            </w:r>
          </w:p>
          <w:p w14:paraId="3A64BB11" w14:textId="1DD7EB41" w:rsidR="00CE6F77" w:rsidRPr="00D86BEC" w:rsidRDefault="00CE6F77" w:rsidP="00C91F62">
            <w:pPr>
              <w:pStyle w:val="ListParagraph"/>
              <w:numPr>
                <w:ilvl w:val="0"/>
                <w:numId w:val="2"/>
              </w:numPr>
            </w:pPr>
            <w:r w:rsidRPr="00D86BEC">
              <w:t>Secured 8.</w:t>
            </w:r>
            <w:r w:rsidR="00C02C45" w:rsidRPr="00D86BEC">
              <w:t>93</w:t>
            </w:r>
            <w:r w:rsidRPr="00D86BEC">
              <w:t xml:space="preserve"> </w:t>
            </w:r>
            <w:r w:rsidR="00C02C45" w:rsidRPr="00D86BEC">
              <w:t>S</w:t>
            </w:r>
            <w:r w:rsidRPr="00D86BEC">
              <w:t>GPA in 4</w:t>
            </w:r>
            <w:r w:rsidRPr="00D86BEC">
              <w:rPr>
                <w:vertAlign w:val="superscript"/>
              </w:rPr>
              <w:t>th</w:t>
            </w:r>
            <w:r w:rsidRPr="00D86BEC">
              <w:t xml:space="preserve"> Semester</w:t>
            </w:r>
          </w:p>
          <w:p w14:paraId="521D9AEE" w14:textId="68A08FC0" w:rsidR="00036450" w:rsidRPr="00D86BEC" w:rsidRDefault="001B0948" w:rsidP="00036450">
            <w:pPr>
              <w:pStyle w:val="Heading2"/>
              <w:rPr>
                <w:szCs w:val="24"/>
              </w:rPr>
            </w:pPr>
            <w:r w:rsidRPr="00D86BEC">
              <w:rPr>
                <w:szCs w:val="24"/>
              </w:rPr>
              <w:t>CAREER OBJECTIVE</w:t>
            </w:r>
          </w:p>
          <w:p w14:paraId="29A0FDEE" w14:textId="51CC14CE" w:rsidR="004D3011" w:rsidRPr="00D86BEC" w:rsidRDefault="00D86BEC" w:rsidP="00036450">
            <w:r w:rsidRPr="00D86BEC">
              <w:t xml:space="preserve">Efficient engineering student with proven creative thinking, multitasking and technical skills. </w:t>
            </w:r>
            <w:r w:rsidR="00AB264F" w:rsidRPr="00D86BEC">
              <w:t>Aiming to leverage proven</w:t>
            </w:r>
            <w:r w:rsidRPr="00D86BEC">
              <w:t xml:space="preserve"> my </w:t>
            </w:r>
            <w:proofErr w:type="gramStart"/>
            <w:r w:rsidRPr="00D86BEC">
              <w:t xml:space="preserve">abilities </w:t>
            </w:r>
            <w:r w:rsidR="00AB264F" w:rsidRPr="00D86BEC">
              <w:t xml:space="preserve"> to</w:t>
            </w:r>
            <w:proofErr w:type="gramEnd"/>
            <w:r w:rsidR="00AB264F" w:rsidRPr="00D86BEC">
              <w:t xml:space="preserve"> successfully fill an Engineer’s role at some company. Frequently praised as </w:t>
            </w:r>
            <w:r w:rsidRPr="00D86BEC">
              <w:t>proactive</w:t>
            </w:r>
            <w:r w:rsidR="00AB264F" w:rsidRPr="00D86BEC">
              <w:t xml:space="preserve"> by my peers, I can be relied upon to help your company achieve its goals.</w:t>
            </w:r>
          </w:p>
          <w:sdt>
            <w:sdtPr>
              <w:rPr>
                <w:szCs w:val="24"/>
              </w:rPr>
              <w:id w:val="1669594239"/>
              <w:placeholder>
                <w:docPart w:val="5474DD111DE74023A9DEC0D085679D66"/>
              </w:placeholder>
              <w:temporary/>
              <w:showingPlcHdr/>
              <w15:appearance w15:val="hidden"/>
            </w:sdtPr>
            <w:sdtEndPr/>
            <w:sdtContent>
              <w:p w14:paraId="023DA094" w14:textId="77777777" w:rsidR="00036450" w:rsidRPr="00D86BEC" w:rsidRDefault="00180329" w:rsidP="00036450">
                <w:pPr>
                  <w:pStyle w:val="Heading2"/>
                  <w:rPr>
                    <w:szCs w:val="24"/>
                  </w:rPr>
                </w:pPr>
                <w:r w:rsidRPr="00D86BEC">
                  <w:rPr>
                    <w:rStyle w:val="Heading2Char"/>
                    <w:b/>
                    <w:bCs/>
                    <w:caps/>
                    <w:szCs w:val="24"/>
                  </w:rPr>
                  <w:t>SKILLS</w:t>
                </w:r>
              </w:p>
            </w:sdtContent>
          </w:sdt>
          <w:p w14:paraId="1145F22F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76724974" wp14:editId="6CA1489F">
                  <wp:extent cx="396240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14:paraId="22AF3F89" w14:textId="77777777" w:rsidR="0043117B" w:rsidRDefault="00706B9D" w:rsidP="000C45FF">
      <w:pPr>
        <w:tabs>
          <w:tab w:val="left" w:pos="990"/>
        </w:tabs>
      </w:pPr>
    </w:p>
    <w:sectPr w:rsidR="0043117B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96F0C" w14:textId="77777777" w:rsidR="00706B9D" w:rsidRDefault="00706B9D" w:rsidP="000C45FF">
      <w:r>
        <w:separator/>
      </w:r>
    </w:p>
  </w:endnote>
  <w:endnote w:type="continuationSeparator" w:id="0">
    <w:p w14:paraId="203B38F7" w14:textId="77777777" w:rsidR="00706B9D" w:rsidRDefault="00706B9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955D9" w14:textId="77777777" w:rsidR="00706B9D" w:rsidRDefault="00706B9D" w:rsidP="000C45FF">
      <w:r>
        <w:separator/>
      </w:r>
    </w:p>
  </w:footnote>
  <w:footnote w:type="continuationSeparator" w:id="0">
    <w:p w14:paraId="7F291692" w14:textId="77777777" w:rsidR="00706B9D" w:rsidRDefault="00706B9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1F1D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A609967" wp14:editId="76E9F0C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A5952"/>
    <w:multiLevelType w:val="hybridMultilevel"/>
    <w:tmpl w:val="E1982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7482F"/>
    <w:multiLevelType w:val="hybridMultilevel"/>
    <w:tmpl w:val="FA24C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A214D"/>
    <w:multiLevelType w:val="hybridMultilevel"/>
    <w:tmpl w:val="93163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52"/>
    <w:rsid w:val="00036450"/>
    <w:rsid w:val="00094499"/>
    <w:rsid w:val="000C45FF"/>
    <w:rsid w:val="000E3FD1"/>
    <w:rsid w:val="00107D26"/>
    <w:rsid w:val="00112054"/>
    <w:rsid w:val="001525E1"/>
    <w:rsid w:val="00180329"/>
    <w:rsid w:val="0019001F"/>
    <w:rsid w:val="001A74A5"/>
    <w:rsid w:val="001B0948"/>
    <w:rsid w:val="001B2ABD"/>
    <w:rsid w:val="001D4CC0"/>
    <w:rsid w:val="001E0391"/>
    <w:rsid w:val="001E0B86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74460"/>
    <w:rsid w:val="004813B3"/>
    <w:rsid w:val="00496561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06B9D"/>
    <w:rsid w:val="00715FCB"/>
    <w:rsid w:val="00743101"/>
    <w:rsid w:val="007775E1"/>
    <w:rsid w:val="007867A0"/>
    <w:rsid w:val="007927F5"/>
    <w:rsid w:val="007B2CB8"/>
    <w:rsid w:val="00802CA0"/>
    <w:rsid w:val="0083352A"/>
    <w:rsid w:val="008A0E55"/>
    <w:rsid w:val="009151FC"/>
    <w:rsid w:val="009260CD"/>
    <w:rsid w:val="00952C25"/>
    <w:rsid w:val="009838F4"/>
    <w:rsid w:val="00A2118D"/>
    <w:rsid w:val="00A35862"/>
    <w:rsid w:val="00AB264F"/>
    <w:rsid w:val="00AD76E2"/>
    <w:rsid w:val="00B20152"/>
    <w:rsid w:val="00B359E4"/>
    <w:rsid w:val="00B57D98"/>
    <w:rsid w:val="00B70850"/>
    <w:rsid w:val="00BA5AB4"/>
    <w:rsid w:val="00C02C45"/>
    <w:rsid w:val="00C066B6"/>
    <w:rsid w:val="00C37BA1"/>
    <w:rsid w:val="00C40077"/>
    <w:rsid w:val="00C4674C"/>
    <w:rsid w:val="00C506CF"/>
    <w:rsid w:val="00C72BED"/>
    <w:rsid w:val="00C91F62"/>
    <w:rsid w:val="00C9578B"/>
    <w:rsid w:val="00CB0055"/>
    <w:rsid w:val="00CE6F77"/>
    <w:rsid w:val="00CF192E"/>
    <w:rsid w:val="00D14A4D"/>
    <w:rsid w:val="00D2522B"/>
    <w:rsid w:val="00D34A43"/>
    <w:rsid w:val="00D422DE"/>
    <w:rsid w:val="00D5459D"/>
    <w:rsid w:val="00D86BEC"/>
    <w:rsid w:val="00D97457"/>
    <w:rsid w:val="00DA1F4D"/>
    <w:rsid w:val="00DD172A"/>
    <w:rsid w:val="00E25A26"/>
    <w:rsid w:val="00E31044"/>
    <w:rsid w:val="00E428E9"/>
    <w:rsid w:val="00E4381A"/>
    <w:rsid w:val="00E50497"/>
    <w:rsid w:val="00E55D74"/>
    <w:rsid w:val="00E651D1"/>
    <w:rsid w:val="00EF5E8A"/>
    <w:rsid w:val="00F06E52"/>
    <w:rsid w:val="00F1378C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8F3C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0F6FC6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0B5294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0075A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0B5294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EF5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shiva-goyal-628622202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bittugoyall98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FFB26F93-6EC7-4D1E-9E16-FA9C21F3425B%7d\%7bA3614CD1-AA77-45A6-BB37-82C4F2DD7049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JavaScript</c:v>
                </c:pt>
                <c:pt idx="1">
                  <c:v>CSS</c:v>
                </c:pt>
                <c:pt idx="2">
                  <c:v>HTML</c:v>
                </c:pt>
                <c:pt idx="3">
                  <c:v>Java</c:v>
                </c:pt>
                <c:pt idx="4">
                  <c:v>C++</c:v>
                </c:pt>
                <c:pt idx="5">
                  <c:v>MySQL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0.7</c:v>
                </c:pt>
                <c:pt idx="1">
                  <c:v>0.9</c:v>
                </c:pt>
                <c:pt idx="2">
                  <c:v>1</c:v>
                </c:pt>
                <c:pt idx="3">
                  <c:v>0.5</c:v>
                </c:pt>
                <c:pt idx="4">
                  <c:v>0.9</c:v>
                </c:pt>
                <c:pt idx="5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495CDB976B4C1E98A21BD43EBAA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4B5FD-A209-4975-BB24-3466C355DA25}"/>
      </w:docPartPr>
      <w:docPartBody>
        <w:p w:rsidR="00C714F0" w:rsidRDefault="002E018E">
          <w:pPr>
            <w:pStyle w:val="EA495CDB976B4C1E98A21BD43EBAA927"/>
          </w:pPr>
          <w:r w:rsidRPr="00D5459D">
            <w:t>Profile</w:t>
          </w:r>
        </w:p>
      </w:docPartBody>
    </w:docPart>
    <w:docPart>
      <w:docPartPr>
        <w:name w:val="1F199927973B4260A2428527DAE9F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9C30F7-319F-485C-B262-C27361F53C96}"/>
      </w:docPartPr>
      <w:docPartBody>
        <w:p w:rsidR="00C714F0" w:rsidRDefault="002E018E">
          <w:pPr>
            <w:pStyle w:val="1F199927973B4260A2428527DAE9FBF3"/>
          </w:pPr>
          <w:r w:rsidRPr="00CB0055">
            <w:t>Contact</w:t>
          </w:r>
        </w:p>
      </w:docPartBody>
    </w:docPart>
    <w:docPart>
      <w:docPartPr>
        <w:name w:val="A7460EE57B19469BA1C0526A70688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F4D4C-5DBB-4C8A-B841-939AD183BEDF}"/>
      </w:docPartPr>
      <w:docPartBody>
        <w:p w:rsidR="00C714F0" w:rsidRDefault="002E018E">
          <w:pPr>
            <w:pStyle w:val="A7460EE57B19469BA1C0526A70688479"/>
          </w:pPr>
          <w:r w:rsidRPr="004D3011">
            <w:t>PHONE:</w:t>
          </w:r>
        </w:p>
      </w:docPartBody>
    </w:docPart>
    <w:docPart>
      <w:docPartPr>
        <w:name w:val="7DD6F09E88E040328760969466D62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EF024-D461-48D7-B8B0-1E10C87F03FB}"/>
      </w:docPartPr>
      <w:docPartBody>
        <w:p w:rsidR="00C714F0" w:rsidRDefault="002E018E">
          <w:pPr>
            <w:pStyle w:val="7DD6F09E88E040328760969466D620DE"/>
          </w:pPr>
          <w:r w:rsidRPr="004D3011">
            <w:t>EMAIL:</w:t>
          </w:r>
        </w:p>
      </w:docPartBody>
    </w:docPart>
    <w:docPart>
      <w:docPartPr>
        <w:name w:val="52C70261DC104368A918B1F23BE4F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E0CD3-629D-4983-869C-5B82618A2965}"/>
      </w:docPartPr>
      <w:docPartBody>
        <w:p w:rsidR="00C714F0" w:rsidRDefault="002E018E">
          <w:pPr>
            <w:pStyle w:val="52C70261DC104368A918B1F23BE4FCAB"/>
          </w:pPr>
          <w:r w:rsidRPr="00CB0055">
            <w:t>Hobbies</w:t>
          </w:r>
        </w:p>
      </w:docPartBody>
    </w:docPart>
    <w:docPart>
      <w:docPartPr>
        <w:name w:val="3F71BAF0DCAA449181D6F12ED1BA3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C069-F5A9-4CC7-8FE5-96F3C172D8FA}"/>
      </w:docPartPr>
      <w:docPartBody>
        <w:p w:rsidR="00C714F0" w:rsidRDefault="002E018E">
          <w:pPr>
            <w:pStyle w:val="3F71BAF0DCAA449181D6F12ED1BA3948"/>
          </w:pPr>
          <w:r w:rsidRPr="00036450">
            <w:t>EDUCATION</w:t>
          </w:r>
        </w:p>
      </w:docPartBody>
    </w:docPart>
    <w:docPart>
      <w:docPartPr>
        <w:name w:val="5474DD111DE74023A9DEC0D085679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FC75F-36C8-41C7-87A8-80FF0D95EC84}"/>
      </w:docPartPr>
      <w:docPartBody>
        <w:p w:rsidR="00C714F0" w:rsidRDefault="002E018E">
          <w:pPr>
            <w:pStyle w:val="5474DD111DE74023A9DEC0D085679D66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18E"/>
    <w:rsid w:val="002E018E"/>
    <w:rsid w:val="00B7334D"/>
    <w:rsid w:val="00C714F0"/>
    <w:rsid w:val="00FB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495CDB976B4C1E98A21BD43EBAA927">
    <w:name w:val="EA495CDB976B4C1E98A21BD43EBAA927"/>
  </w:style>
  <w:style w:type="paragraph" w:customStyle="1" w:styleId="1F199927973B4260A2428527DAE9FBF3">
    <w:name w:val="1F199927973B4260A2428527DAE9FBF3"/>
  </w:style>
  <w:style w:type="paragraph" w:customStyle="1" w:styleId="A7460EE57B19469BA1C0526A70688479">
    <w:name w:val="A7460EE57B19469BA1C0526A70688479"/>
  </w:style>
  <w:style w:type="paragraph" w:customStyle="1" w:styleId="7DD6F09E88E040328760969466D620DE">
    <w:name w:val="7DD6F09E88E040328760969466D620D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2C70261DC104368A918B1F23BE4FCAB">
    <w:name w:val="52C70261DC104368A918B1F23BE4FCAB"/>
  </w:style>
  <w:style w:type="paragraph" w:customStyle="1" w:styleId="3F71BAF0DCAA449181D6F12ED1BA3948">
    <w:name w:val="3F71BAF0DCAA449181D6F12ED1BA394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5474DD111DE74023A9DEC0D085679D66">
    <w:name w:val="5474DD111DE74023A9DEC0D085679D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{A3614CD1-AA77-45A6-BB37-82C4F2DD7049}tf00546271_win32</Template>
  <TotalTime>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2021-11-14T14:46:00Z</dcterms:created>
  <dcterms:modified xsi:type="dcterms:W3CDTF">2021-11-14T16:44:00Z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